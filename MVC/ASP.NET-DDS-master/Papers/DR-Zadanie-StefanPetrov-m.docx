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5119CA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5119CA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5119CA" w:rsidRDefault="003E73C0">
      <w:pPr>
        <w:rPr>
          <w:sz w:val="22"/>
          <w:lang w:val="bg-BG"/>
        </w:rPr>
      </w:pPr>
      <w:r>
        <w:rPr>
          <w:sz w:val="22"/>
          <w:lang w:val="bg-BG"/>
        </w:rPr>
        <w:t xml:space="preserve">1756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ФКСУ, Блок 1, ст.144</w:t>
      </w:r>
      <w:r w:rsidR="005119CA" w:rsidRPr="00375264">
        <w:rPr>
          <w:sz w:val="22"/>
          <w:lang w:val="bg-BG"/>
        </w:rPr>
        <w:t>3-</w:t>
      </w:r>
      <w:r w:rsidR="005119CA">
        <w:rPr>
          <w:sz w:val="22"/>
          <w:lang w:val="bg-BG"/>
        </w:rPr>
        <w:t>А</w:t>
      </w:r>
    </w:p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C1B4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C43C18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032B15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Д</w:t>
                            </w:r>
                            <w:r w:rsidR="006D64B0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 w:rsidR="00375264">
                              <w:rPr>
                                <w:b/>
                                <w:sz w:val="32"/>
                                <w:lang w:val="bg-BG"/>
                              </w:rPr>
                              <w:t>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032B15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Д</w:t>
                      </w:r>
                      <w:r w:rsidR="006D64B0">
                        <w:rPr>
                          <w:b/>
                          <w:sz w:val="32"/>
                          <w:lang w:val="bg-BG"/>
                        </w:rPr>
                        <w:t xml:space="preserve">. </w:t>
                      </w:r>
                      <w:r w:rsidR="00375264">
                        <w:rPr>
                          <w:b/>
                          <w:sz w:val="32"/>
                          <w:lang w:val="bg-BG"/>
                        </w:rPr>
                        <w:t>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A401D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A40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A401D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A401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882818" w:rsidRDefault="009223C7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0530F8">
      <w:pPr>
        <w:rPr>
          <w:lang w:val="bg-BG"/>
        </w:rPr>
      </w:pPr>
    </w:p>
    <w:p w:rsidR="003E73C0" w:rsidRPr="00474ED1" w:rsidRDefault="003E73C0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1C1C40" w:rsidP="001C1C40">
      <w:pPr>
        <w:rPr>
          <w:lang w:val="bg-BG"/>
        </w:rPr>
      </w:pPr>
    </w:p>
    <w:p w:rsidR="003E73C0" w:rsidRPr="00307D82" w:rsidRDefault="008E676E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>О</w:t>
      </w:r>
      <w:r w:rsidR="00882818" w:rsidRPr="00307D82">
        <w:rPr>
          <w:b/>
          <w:lang w:val="bg-BG"/>
        </w:rPr>
        <w:t xml:space="preserve">бразователна степен  </w:t>
      </w:r>
      <w:r w:rsidR="00266208" w:rsidRPr="00307D82">
        <w:rPr>
          <w:b/>
          <w:lang w:val="bg-BG"/>
        </w:rPr>
        <w:t>МАГИСТЪР</w:t>
      </w:r>
      <w:r w:rsidR="001C1C40" w:rsidRPr="00307D82">
        <w:rPr>
          <w:b/>
          <w:lang w:val="bg-BG"/>
        </w:rPr>
        <w:t xml:space="preserve"> по </w:t>
      </w:r>
      <w:r w:rsidR="001C1C40" w:rsidRPr="00307D82">
        <w:rPr>
          <w:b/>
          <w:caps/>
          <w:lang w:val="bg-BG"/>
        </w:rPr>
        <w:t>Компютърн</w:t>
      </w:r>
      <w:r w:rsidR="00CC1896">
        <w:rPr>
          <w:b/>
          <w:caps/>
          <w:lang w:val="bg-BG"/>
        </w:rPr>
        <w:t>о</w:t>
      </w:r>
      <w:r w:rsidR="001C1C40" w:rsidRPr="00307D82">
        <w:rPr>
          <w:b/>
          <w:caps/>
          <w:lang w:val="bg-BG"/>
        </w:rPr>
        <w:t xml:space="preserve"> </w:t>
      </w:r>
      <w:r w:rsidR="00CC1896">
        <w:rPr>
          <w:b/>
          <w:caps/>
          <w:lang w:val="bg-BG"/>
        </w:rPr>
        <w:t>и софтуерно инженерство</w:t>
      </w:r>
    </w:p>
    <w:p w:rsidR="00CB5F9A" w:rsidRPr="001C1C40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EF10C2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>Дипломант:</w:t>
            </w:r>
            <w:r w:rsidR="003F6044" w:rsidRPr="00CC1896">
              <w:rPr>
                <w:b/>
              </w:rPr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2705E7">
              <w:rPr>
                <w:lang w:val="bg-BG"/>
              </w:rPr>
              <w:t>Стефан Николов Петров</w:t>
            </w:r>
            <w:r w:rsidR="008162BE" w:rsidRPr="008162BE">
              <w:rPr>
                <w:noProof/>
                <w:lang w:val="en-US"/>
              </w:rPr>
              <w:t xml:space="preserve"> , Фак. № </w:t>
            </w:r>
            <w:r w:rsidR="002705E7">
              <w:rPr>
                <w:noProof/>
                <w:lang w:val="en-US"/>
              </w:rPr>
              <w:t>121314032,</w:t>
            </w:r>
            <w:r w:rsidR="008162BE" w:rsidRPr="008162BE">
              <w:rPr>
                <w:noProof/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2705E7">
              <w:rPr>
                <w:noProof/>
                <w:lang w:val="bg-BG"/>
              </w:rPr>
              <w:t>а</w:t>
            </w:r>
            <w:r w:rsidR="008162BE" w:rsidRPr="008162BE">
              <w:rPr>
                <w:noProof/>
                <w:lang w:val="en-US"/>
              </w:rPr>
              <w:t xml:space="preserve">рес: </w:t>
            </w:r>
            <w:r w:rsidR="002705E7">
              <w:rPr>
                <w:noProof/>
                <w:lang w:val="bg-BG"/>
              </w:rPr>
              <w:t>гр. Кюстендил, кв "Запад", бл. 71, ап 21</w:t>
            </w:r>
            <w:r w:rsidR="00EF10C2" w:rsidRPr="00CC1896">
              <w:rPr>
                <w:lang w:val="en-US"/>
              </w:rPr>
              <w:fldChar w:fldCharType="end"/>
            </w:r>
          </w:p>
          <w:p w:rsidR="00EF10C2" w:rsidRPr="00CC1896" w:rsidRDefault="003F604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="00EF10C2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fr-FR"/>
              </w:rPr>
              <w:instrText>FORMTEXT</w:instrText>
            </w:r>
            <w:r w:rsidR="00EF10C2" w:rsidRPr="00CC1896">
              <w:rPr>
                <w:lang w:val="bg-BG"/>
              </w:rPr>
              <w:instrText xml:space="preserve"> </w:instrText>
            </w:r>
            <w:r w:rsidR="00EF10C2" w:rsidRPr="00CC1896">
              <w:rPr>
                <w:lang w:val="en-US"/>
              </w:rPr>
            </w:r>
            <w:r w:rsidR="00EF10C2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 xml:space="preserve">тел.   </w:t>
            </w:r>
            <w:r w:rsidR="002705E7">
              <w:rPr>
                <w:noProof/>
                <w:lang w:val="bg-BG"/>
              </w:rPr>
              <w:t>0897 01 80 34 ,</w:t>
            </w:r>
            <w:r w:rsidR="008162BE" w:rsidRPr="008162BE">
              <w:rPr>
                <w:noProof/>
                <w:lang w:val="en-US"/>
              </w:rPr>
              <w:t xml:space="preserve"> email</w:t>
            </w:r>
            <w:r w:rsidR="002705E7">
              <w:rPr>
                <w:noProof/>
                <w:lang w:val="bg-BG"/>
              </w:rPr>
              <w:t xml:space="preserve">: </w:t>
            </w:r>
            <w:r w:rsidR="002705E7">
              <w:rPr>
                <w:noProof/>
                <w:lang w:val="en-US"/>
              </w:rPr>
              <w:t>steff.kn@abv.bg</w:t>
            </w:r>
            <w:r w:rsidR="008162BE" w:rsidRPr="008162BE">
              <w:rPr>
                <w:noProof/>
                <w:lang w:val="en-US"/>
              </w:rPr>
              <w:t xml:space="preserve"> </w:t>
            </w:r>
            <w:r w:rsidR="00EF10C2" w:rsidRPr="00CC1896">
              <w:rPr>
                <w:lang w:val="en-US"/>
              </w:rPr>
              <w:fldChar w:fldCharType="end"/>
            </w:r>
          </w:p>
          <w:p w:rsidR="00EF10C2" w:rsidRPr="00CC1896" w:rsidRDefault="00EF10C2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2658B7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2658B7" w:rsidP="009A6F98">
            <w:pPr>
              <w:pStyle w:val="Heading4"/>
              <w:rPr>
                <w:b w:val="0"/>
              </w:rPr>
            </w:pPr>
            <w:r>
              <w:t>Тема:</w:t>
            </w:r>
            <w:r w:rsidR="003F6044"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2705E7">
              <w:rPr>
                <w:lang w:val="en-US"/>
              </w:rPr>
              <w:t> </w:t>
            </w:r>
            <w:r w:rsidR="002705E7">
              <w:rPr>
                <w:lang w:val="en-US"/>
              </w:rPr>
              <w:t> </w:t>
            </w:r>
            <w:r w:rsidR="002705E7">
              <w:rPr>
                <w:lang w:val="en-US"/>
              </w:rPr>
              <w:t> </w:t>
            </w:r>
            <w:r w:rsidR="002705E7">
              <w:rPr>
                <w:lang w:val="en-US"/>
              </w:rPr>
              <w:t> </w:t>
            </w:r>
            <w:r w:rsidR="002705E7">
              <w:rPr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CC1896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="00B26D07" w:rsidRPr="00CC1896">
              <w:rPr>
                <w:b/>
                <w:lang w:val="bg-BG"/>
              </w:rPr>
              <w:t xml:space="preserve"> </w:t>
            </w:r>
            <w:r w:rsidR="003F6044" w:rsidRPr="00CC1896">
              <w:rPr>
                <w:b/>
                <w:lang w:val="bg-BG"/>
              </w:rPr>
              <w:t xml:space="preserve">     </w:t>
            </w:r>
            <w:r w:rsidR="002658B7" w:rsidRPr="00CC1896">
              <w:rPr>
                <w:b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b/>
                <w:lang w:val="en-US"/>
              </w:rPr>
              <w:instrText xml:space="preserve"> FORMTEXT </w:instrText>
            </w:r>
            <w:r w:rsidR="002658B7" w:rsidRPr="00CC1896">
              <w:rPr>
                <w:b/>
                <w:lang w:val="en-US"/>
              </w:rPr>
            </w:r>
            <w:r w:rsidR="002658B7" w:rsidRPr="00CC1896">
              <w:rPr>
                <w:b/>
                <w:lang w:val="en-US"/>
              </w:rPr>
              <w:fldChar w:fldCharType="separate"/>
            </w:r>
            <w:r w:rsidR="00BD4F61">
              <w:rPr>
                <w:b/>
                <w:lang w:val="bg-BG"/>
              </w:rPr>
              <w:t>Софтуерна с</w:t>
            </w:r>
            <w:r w:rsidR="002705E7" w:rsidRPr="002705E7">
              <w:rPr>
                <w:b/>
                <w:noProof/>
                <w:lang w:val="en-US"/>
              </w:rPr>
              <w:t>и</w:t>
            </w:r>
            <w:bookmarkStart w:id="0" w:name="_GoBack"/>
            <w:bookmarkEnd w:id="0"/>
            <w:r w:rsidR="002705E7" w:rsidRPr="002705E7">
              <w:rPr>
                <w:b/>
                <w:noProof/>
                <w:lang w:val="en-US"/>
              </w:rPr>
              <w:t>стема за разпределяне и съставяне на дипломни задания</w:t>
            </w:r>
            <w:r w:rsidR="002658B7" w:rsidRPr="00CC1896">
              <w:rPr>
                <w:b/>
                <w:lang w:val="en-US"/>
              </w:rPr>
              <w:fldChar w:fldCharType="end"/>
            </w:r>
          </w:p>
          <w:p w:rsidR="002658B7" w:rsidRPr="00CC1896" w:rsidRDefault="002658B7">
            <w:pPr>
              <w:rPr>
                <w:b/>
                <w:lang w:val="bg-BG"/>
              </w:rPr>
            </w:pPr>
          </w:p>
          <w:p w:rsidR="002658B7" w:rsidRPr="00CC1896" w:rsidRDefault="002658B7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2658B7" w:rsidP="00BD4F61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="003F6044" w:rsidRPr="00CC1896">
              <w:rPr>
                <w:lang w:val="en-US"/>
              </w:rPr>
              <w:t xml:space="preserve"> </w:t>
            </w:r>
            <w:r w:rsidR="00877785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877785" w:rsidRPr="00CC1896">
              <w:rPr>
                <w:lang w:val="en-US"/>
              </w:rPr>
              <w:instrText xml:space="preserve"> FORMTEXT </w:instrText>
            </w:r>
            <w:r w:rsidR="00877785" w:rsidRPr="00CC1896">
              <w:rPr>
                <w:lang w:val="en-US"/>
              </w:rPr>
            </w:r>
            <w:r w:rsidR="00877785" w:rsidRPr="00CC1896">
              <w:rPr>
                <w:lang w:val="en-US"/>
              </w:rPr>
              <w:fldChar w:fldCharType="separate"/>
            </w:r>
            <w:r w:rsidR="00BD4F61">
              <w:rPr>
                <w:noProof/>
                <w:lang w:val="en-US"/>
              </w:rPr>
              <w:t>01/2016</w:t>
            </w:r>
            <w:r w:rsidR="00877785" w:rsidRPr="00CC1896">
              <w:rPr>
                <w:lang w:val="en-US"/>
              </w:rPr>
              <w:fldChar w:fldCharType="end"/>
            </w:r>
            <w:bookmarkEnd w:id="1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2658B7" w:rsidP="00BD4F61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</w:t>
            </w:r>
            <w:r w:rsidR="003F6044" w:rsidRPr="00CC1896">
              <w:rPr>
                <w:b/>
                <w:lang w:val="bg-BG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BD4F61">
              <w:rPr>
                <w:noProof/>
                <w:lang w:val="en-US"/>
              </w:rPr>
              <w:t>01/2017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2658B7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2705E7">
              <w:rPr>
                <w:lang w:val="en-US"/>
              </w:rPr>
              <w:t>ASP.NET MVC</w:t>
            </w:r>
            <w:r w:rsidR="005B0496">
              <w:rPr>
                <w:lang w:val="en-US"/>
              </w:rPr>
              <w:t>, C#, jQuery</w:t>
            </w:r>
            <w:r w:rsidR="00BD4F61">
              <w:rPr>
                <w:lang w:val="bg-BG"/>
              </w:rPr>
              <w:t xml:space="preserve">, </w:t>
            </w:r>
            <w:r w:rsidR="00BD4F61">
              <w:rPr>
                <w:lang w:val="en-US"/>
              </w:rPr>
              <w:t>CSS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5B0496">
              <w:rPr>
                <w:lang w:val="en-US"/>
              </w:rPr>
              <w:t>MS SQL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9A6F9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2658B7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1. Анализ на подобни системи. Цели и задачи.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2. Обзор на използваните технологии.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3. Проектиране на системата.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4. Програмна реализация.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5. Ръководство на потребителя.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  <w:instrText>FORMTEXT</w:instrText>
            </w:r>
            <w:r w:rsidR="000C0574" w:rsidRPr="00CC1896">
              <w:rPr>
                <w:lang w:val="bg-BG"/>
              </w:rPr>
              <w:instrText xml:space="preserve">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3F6044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0C0574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CC1896">
              <w:rPr>
                <w:lang w:val="en-US"/>
              </w:rPr>
              <w:instrText xml:space="preserve"> FORMTEXT </w:instrText>
            </w:r>
            <w:r w:rsidR="000C0574" w:rsidRPr="00CC1896">
              <w:rPr>
                <w:lang w:val="en-US"/>
              </w:rPr>
            </w:r>
            <w:r w:rsidR="000C0574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0C0574"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2658B7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2658B7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  <w:instrText>FORMTEXT</w:instrText>
            </w:r>
            <w:r w:rsidR="002658B7" w:rsidRPr="00CC1896">
              <w:rPr>
                <w:lang w:val="bg-BG"/>
              </w:rPr>
              <w:instrText xml:space="preserve">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Програмен код, CD</w:t>
            </w:r>
            <w:r w:rsidR="002658B7" w:rsidRPr="00CC1896">
              <w:rPr>
                <w:lang w:val="en-US"/>
              </w:rPr>
              <w:fldChar w:fldCharType="end"/>
            </w:r>
          </w:p>
          <w:p w:rsidR="002658B7" w:rsidRPr="00CC1896" w:rsidRDefault="003F6044" w:rsidP="008867D8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2658B7"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CC1896">
              <w:rPr>
                <w:lang w:val="en-US"/>
              </w:rPr>
              <w:instrText xml:space="preserve"> FORMTEXT </w:instrText>
            </w:r>
            <w:r w:rsidR="002658B7" w:rsidRPr="00CC1896">
              <w:rPr>
                <w:lang w:val="en-US"/>
              </w:rPr>
            </w:r>
            <w:r w:rsidR="002658B7"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2658B7"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="00BE6969"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BE6969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BE6969" w:rsidP="00CC1896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="00307D82" w:rsidRPr="00CC1896">
              <w:rPr>
                <w:noProof/>
                <w:lang w:val="en-US"/>
              </w:rPr>
              <w:t> 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8162BE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="008162BE" w:rsidRPr="008162BE">
              <w:rPr>
                <w:noProof/>
                <w:lang w:val="en-US"/>
              </w:rPr>
              <w:t>л. ас. д-р Антония Ташева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2658B7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051AC7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051AC7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 w:rsidR="00375264">
              <w:rPr>
                <w:lang w:val="bg-BG"/>
              </w:rPr>
              <w:t>доц</w:t>
            </w:r>
            <w:r w:rsidRPr="00CC1896">
              <w:rPr>
                <w:lang w:val="bg-BG"/>
              </w:rPr>
              <w:t xml:space="preserve">. д-р </w:t>
            </w:r>
            <w:r w:rsidR="00375264">
              <w:rPr>
                <w:lang w:val="bg-BG"/>
              </w:rPr>
              <w:t>М</w:t>
            </w:r>
            <w:r w:rsidRPr="00CC1896">
              <w:rPr>
                <w:lang w:val="bg-BG"/>
              </w:rPr>
              <w:t xml:space="preserve">. </w:t>
            </w:r>
            <w:r w:rsidR="00375264">
              <w:rPr>
                <w:lang w:val="bg-BG"/>
              </w:rPr>
              <w:t>Лазарова</w:t>
            </w:r>
            <w:r w:rsidRPr="00CC1896">
              <w:rPr>
                <w:b/>
                <w:lang w:val="bg-BG"/>
              </w:rPr>
              <w:t>/</w:t>
            </w:r>
          </w:p>
          <w:p w:rsidR="00051AC7" w:rsidRPr="00CC1896" w:rsidRDefault="00051AC7">
            <w:pPr>
              <w:rPr>
                <w:lang w:val="bg-BG"/>
              </w:rPr>
            </w:pPr>
          </w:p>
        </w:tc>
      </w:tr>
    </w:tbl>
    <w:p w:rsidR="003E73C0" w:rsidRPr="001C1C40" w:rsidRDefault="003E73C0">
      <w:pPr>
        <w:rPr>
          <w:lang w:val="bg-BG"/>
        </w:rPr>
      </w:pPr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V4eF7ybvAVNiGvVxUjDtn4QtIgWunBv+lK/X3lpirolDMYN7kLPoQbWa0ON1nNcCB6k2gkT6bTm0X1Mylb1ZQ==" w:salt="z5hUnqxZ/VXilgj5c7ZT+Q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BE"/>
    <w:rsid w:val="000200B2"/>
    <w:rsid w:val="000303C3"/>
    <w:rsid w:val="00032B15"/>
    <w:rsid w:val="00051AC7"/>
    <w:rsid w:val="000530F8"/>
    <w:rsid w:val="000C0574"/>
    <w:rsid w:val="000F3C9C"/>
    <w:rsid w:val="00101C98"/>
    <w:rsid w:val="001402FB"/>
    <w:rsid w:val="001C1C40"/>
    <w:rsid w:val="001C361C"/>
    <w:rsid w:val="001F6CC8"/>
    <w:rsid w:val="002165DA"/>
    <w:rsid w:val="00236771"/>
    <w:rsid w:val="002405C0"/>
    <w:rsid w:val="002658B7"/>
    <w:rsid w:val="00266208"/>
    <w:rsid w:val="002705E7"/>
    <w:rsid w:val="00274DDC"/>
    <w:rsid w:val="002E3830"/>
    <w:rsid w:val="00307D82"/>
    <w:rsid w:val="00375264"/>
    <w:rsid w:val="003D630D"/>
    <w:rsid w:val="003E73C0"/>
    <w:rsid w:val="003F6044"/>
    <w:rsid w:val="00454913"/>
    <w:rsid w:val="00474ED1"/>
    <w:rsid w:val="0048490B"/>
    <w:rsid w:val="004F2D1C"/>
    <w:rsid w:val="005119CA"/>
    <w:rsid w:val="005B0496"/>
    <w:rsid w:val="005C2A4B"/>
    <w:rsid w:val="005C3CF5"/>
    <w:rsid w:val="00616A6D"/>
    <w:rsid w:val="006D64B0"/>
    <w:rsid w:val="00731F8E"/>
    <w:rsid w:val="00756DFD"/>
    <w:rsid w:val="0077307F"/>
    <w:rsid w:val="008162BE"/>
    <w:rsid w:val="00877785"/>
    <w:rsid w:val="00882818"/>
    <w:rsid w:val="008867D8"/>
    <w:rsid w:val="008E676E"/>
    <w:rsid w:val="0090269C"/>
    <w:rsid w:val="009223C7"/>
    <w:rsid w:val="00987C34"/>
    <w:rsid w:val="009A6F98"/>
    <w:rsid w:val="009E37E3"/>
    <w:rsid w:val="00A13489"/>
    <w:rsid w:val="00A146F9"/>
    <w:rsid w:val="00A401DD"/>
    <w:rsid w:val="00AB6E0D"/>
    <w:rsid w:val="00B26D07"/>
    <w:rsid w:val="00B94B42"/>
    <w:rsid w:val="00BD4F61"/>
    <w:rsid w:val="00BE6969"/>
    <w:rsid w:val="00C43C18"/>
    <w:rsid w:val="00C52675"/>
    <w:rsid w:val="00C52B96"/>
    <w:rsid w:val="00C531EE"/>
    <w:rsid w:val="00CB5F9A"/>
    <w:rsid w:val="00CC1896"/>
    <w:rsid w:val="00CD7CA1"/>
    <w:rsid w:val="00D26C48"/>
    <w:rsid w:val="00DA0785"/>
    <w:rsid w:val="00DC7E27"/>
    <w:rsid w:val="00E22722"/>
    <w:rsid w:val="00E80534"/>
    <w:rsid w:val="00ED0190"/>
    <w:rsid w:val="00EF10C2"/>
    <w:rsid w:val="00F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6D913-AD4B-41D8-83B2-7A90BFE6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\AppData\Local\Temp\dipl_zadanie_Mag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dipl_zadanie_MagKSI.dotx</Template>
  <TotalTime>168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Дипломно задание - магистър</vt:lpstr>
      <vt:lpstr>Дипломно задание - магистър</vt:lpstr>
    </vt:vector>
  </TitlesOfParts>
  <Company>ssss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Toni</cp:lastModifiedBy>
  <cp:revision>3</cp:revision>
  <cp:lastPrinted>2008-02-12T10:58:00Z</cp:lastPrinted>
  <dcterms:created xsi:type="dcterms:W3CDTF">2016-01-19T09:50:00Z</dcterms:created>
  <dcterms:modified xsi:type="dcterms:W3CDTF">2016-01-27T08:19:00Z</dcterms:modified>
</cp:coreProperties>
</file>