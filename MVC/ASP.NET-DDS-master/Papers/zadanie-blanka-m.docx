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C0" w:rsidRDefault="00C43C18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Pr="005119CA" w:rsidRDefault="00A401DD" w:rsidP="00101C98">
                            <w:pP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5119CA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Технически</w:t>
                            </w:r>
                            <w:r w:rsidR="00101C98" w:rsidRPr="005119CA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5119CA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Университет</w:t>
                            </w:r>
                          </w:p>
                          <w:p w:rsidR="00A401DD" w:rsidRPr="005119CA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 w:rsidRPr="005119CA">
                              <w:rPr>
                                <w:b/>
                                <w:sz w:val="28"/>
                                <w:lang w:val="bg-BG"/>
                              </w:rPr>
                              <w:t>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35pt;margin-top:4.35pt;width:203.65pt;height:4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9c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" filled="f" stroked="f">
                <v:textbox>
                  <w:txbxContent>
                    <w:p w:rsidR="00A401DD" w:rsidRPr="005119CA" w:rsidRDefault="00A401DD" w:rsidP="00101C98">
                      <w:pPr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5119CA">
                        <w:rPr>
                          <w:b/>
                          <w:sz w:val="28"/>
                          <w:szCs w:val="28"/>
                          <w:lang w:val="bg-BG"/>
                        </w:rPr>
                        <w:t>Технически</w:t>
                      </w:r>
                      <w:r w:rsidR="00101C98" w:rsidRPr="005119CA">
                        <w:rPr>
                          <w:b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5119CA">
                        <w:rPr>
                          <w:b/>
                          <w:sz w:val="28"/>
                          <w:szCs w:val="28"/>
                          <w:lang w:val="bg-BG"/>
                        </w:rPr>
                        <w:t>Университет</w:t>
                      </w:r>
                    </w:p>
                    <w:p w:rsidR="00A401DD" w:rsidRPr="005119CA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 w:rsidRPr="005119CA">
                        <w:rPr>
                          <w:b/>
                          <w:sz w:val="28"/>
                          <w:lang w:val="bg-BG"/>
                        </w:rPr>
                        <w:t>София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A401DD">
                            <w:pPr>
                              <w:pStyle w:val="Heading2"/>
                            </w:pPr>
                            <w:r>
                              <w:t>Факултет по</w:t>
                            </w:r>
                          </w:p>
                          <w:p w:rsidR="00A401DD" w:rsidRDefault="00A401D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Компютърни Системи и</w:t>
                            </w:r>
                          </w:p>
                          <w:p w:rsidR="00A401DD" w:rsidRDefault="00A401D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Управление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33pt;margin-top:-2.35pt;width:171pt;height:5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IWuQ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" o:allowincell="f" filled="f" stroked="f">
                <v:textbox>
                  <w:txbxContent>
                    <w:p w:rsidR="00A401DD" w:rsidRDefault="00A401DD">
                      <w:pPr>
                        <w:pStyle w:val="Heading2"/>
                      </w:pPr>
                      <w:r>
                        <w:t>Факултет по</w:t>
                      </w:r>
                    </w:p>
                    <w:p w:rsidR="00A401DD" w:rsidRDefault="00A401D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Компютърни Системи и</w:t>
                      </w:r>
                    </w:p>
                    <w:p w:rsidR="00A401DD" w:rsidRDefault="00A401D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Управление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71500" cy="571500"/>
            <wp:effectExtent l="0" t="0" r="0" b="0"/>
            <wp:docPr id="1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C0" w:rsidRDefault="003E73C0">
      <w:pPr>
        <w:rPr>
          <w:lang w:val="bg-BG"/>
        </w:rPr>
      </w:pPr>
    </w:p>
    <w:p w:rsidR="003E73C0" w:rsidRPr="005119CA" w:rsidRDefault="003E73C0">
      <w:pPr>
        <w:rPr>
          <w:sz w:val="22"/>
          <w:lang w:val="bg-BG"/>
        </w:rPr>
      </w:pPr>
      <w:r>
        <w:rPr>
          <w:sz w:val="22"/>
          <w:lang w:val="bg-BG"/>
        </w:rPr>
        <w:t xml:space="preserve">1756 София, бул.”Кл. Охридски” </w:t>
      </w:r>
      <w:r w:rsidR="00877785">
        <w:rPr>
          <w:sz w:val="22"/>
          <w:lang w:val="bg-BG"/>
        </w:rPr>
        <w:t>№</w:t>
      </w:r>
      <w:r w:rsidR="00877785" w:rsidRPr="00877785">
        <w:rPr>
          <w:sz w:val="22"/>
          <w:lang w:val="bg-BG"/>
        </w:rPr>
        <w:t xml:space="preserve"> </w:t>
      </w:r>
      <w:r>
        <w:rPr>
          <w:sz w:val="22"/>
          <w:lang w:val="bg-BG"/>
        </w:rPr>
        <w:t xml:space="preserve">8                            </w:t>
      </w:r>
      <w:r w:rsidR="00731F8E">
        <w:rPr>
          <w:sz w:val="22"/>
          <w:lang w:val="bg-BG"/>
        </w:rPr>
        <w:t xml:space="preserve">                      </w:t>
      </w:r>
      <w:r>
        <w:rPr>
          <w:sz w:val="22"/>
          <w:lang w:val="bg-BG"/>
        </w:rPr>
        <w:t xml:space="preserve"> ТУ-София, ФКСУ, Блок 1, ст.144</w:t>
      </w:r>
      <w:r w:rsidR="005119CA" w:rsidRPr="00375264">
        <w:rPr>
          <w:sz w:val="22"/>
          <w:lang w:val="bg-BG"/>
        </w:rPr>
        <w:t>3-</w:t>
      </w:r>
      <w:r w:rsidR="005119CA">
        <w:rPr>
          <w:sz w:val="22"/>
          <w:lang w:val="bg-BG"/>
        </w:rPr>
        <w:t>А</w:t>
      </w:r>
    </w:p>
    <w:p w:rsidR="003E73C0" w:rsidRDefault="00C43C18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40080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BC1B4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" o:allowincell="f" strokeweight="3pt"/>
            </w:pict>
          </mc:Fallback>
        </mc:AlternateContent>
      </w:r>
    </w:p>
    <w:p w:rsidR="003E73C0" w:rsidRDefault="00C43C18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-635</wp:posOffset>
                </wp:positionV>
                <wp:extent cx="2514600" cy="8001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Утвърдил</w:t>
                            </w:r>
                          </w:p>
                          <w:p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ДЕКАН: .......................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...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..</w:t>
                            </w:r>
                          </w:p>
                          <w:p w:rsidR="00A401DD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 w:rsidR="00731F8E"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  <w:r w:rsidR="00032B15">
                              <w:rPr>
                                <w:b/>
                                <w:sz w:val="32"/>
                                <w:lang w:val="bg-BG"/>
                              </w:rPr>
                              <w:t>проф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д-р </w:t>
                            </w:r>
                            <w:r w:rsidR="00375264">
                              <w:rPr>
                                <w:b/>
                                <w:sz w:val="32"/>
                                <w:lang w:val="bg-BG"/>
                              </w:rPr>
                              <w:t>Д</w:t>
                            </w:r>
                            <w:r w:rsidR="006D64B0"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</w:t>
                            </w:r>
                            <w:r w:rsidR="00375264">
                              <w:rPr>
                                <w:b/>
                                <w:sz w:val="32"/>
                                <w:lang w:val="bg-BG"/>
                              </w:rPr>
                              <w:t>Гоцева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6pt;margin-top:-.05pt;width:198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xUuQ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" o:allowincell="f" filled="f" stroked="f">
                <v:textbox>
                  <w:txbxContent>
                    <w:p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Утвърдил</w:t>
                      </w:r>
                    </w:p>
                    <w:p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ДЕКАН: .......................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...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..</w:t>
                      </w:r>
                    </w:p>
                    <w:p w:rsidR="00A401DD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 w:rsidR="00731F8E"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  <w:r w:rsidR="00032B15">
                        <w:rPr>
                          <w:b/>
                          <w:sz w:val="32"/>
                          <w:lang w:val="bg-BG"/>
                        </w:rPr>
                        <w:t>проф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 xml:space="preserve">. д-р </w:t>
                      </w:r>
                      <w:r w:rsidR="00375264">
                        <w:rPr>
                          <w:b/>
                          <w:sz w:val="32"/>
                          <w:lang w:val="bg-BG"/>
                        </w:rPr>
                        <w:t>Д</w:t>
                      </w:r>
                      <w:r w:rsidR="006D64B0">
                        <w:rPr>
                          <w:b/>
                          <w:sz w:val="32"/>
                          <w:lang w:val="bg-BG"/>
                        </w:rPr>
                        <w:t xml:space="preserve">. </w:t>
                      </w:r>
                      <w:r w:rsidR="00375264">
                        <w:rPr>
                          <w:b/>
                          <w:sz w:val="32"/>
                          <w:lang w:val="bg-BG"/>
                        </w:rPr>
                        <w:t>Гоцева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8001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A401DD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Заверка на Деканата</w:t>
                            </w:r>
                          </w:p>
                          <w:p w:rsidR="00A401DD" w:rsidRDefault="00A401DD">
                            <w:pPr>
                              <w:rPr>
                                <w:b/>
                                <w:i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i/>
                                <w:lang w:val="bg-BG"/>
                              </w:rPr>
                              <w:t>Семестриално завършил!</w:t>
                            </w:r>
                          </w:p>
                          <w:p w:rsidR="00A401DD" w:rsidRDefault="00A401DD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Подпис (печат): .................</w:t>
                            </w:r>
                          </w:p>
                          <w:p w:rsidR="00A401DD" w:rsidRPr="00882818" w:rsidRDefault="00A401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Дата: .............</w:t>
                            </w:r>
                            <w:r>
                              <w:rPr>
                                <w:lang w:val="en-US"/>
                              </w:rPr>
                              <w:t>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0;margin-top:-.05pt;width:153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oAuA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" o:allowincell="f" filled="f" stroked="f">
                <v:textbox>
                  <w:txbxContent>
                    <w:p w:rsidR="00A401DD" w:rsidRDefault="00A401DD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Заверка на Деканата</w:t>
                      </w:r>
                    </w:p>
                    <w:p w:rsidR="00A401DD" w:rsidRDefault="00A401DD">
                      <w:pPr>
                        <w:rPr>
                          <w:b/>
                          <w:i/>
                          <w:lang w:val="bg-BG"/>
                        </w:rPr>
                      </w:pPr>
                      <w:r>
                        <w:rPr>
                          <w:b/>
                          <w:i/>
                          <w:lang w:val="bg-BG"/>
                        </w:rPr>
                        <w:t>Семестриално завършил!</w:t>
                      </w:r>
                    </w:p>
                    <w:p w:rsidR="00A401DD" w:rsidRDefault="00A401DD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Подпис (печат): .................</w:t>
                      </w:r>
                    </w:p>
                    <w:p w:rsidR="00A401DD" w:rsidRPr="00882818" w:rsidRDefault="00A401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bg-BG"/>
                        </w:rPr>
                        <w:t>Дата: .............</w:t>
                      </w:r>
                      <w:r>
                        <w:rPr>
                          <w:lang w:val="en-US"/>
                        </w:rPr>
                        <w:t>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3E73C0" w:rsidRDefault="003E73C0">
      <w:pPr>
        <w:rPr>
          <w:lang w:val="bg-BG"/>
        </w:rPr>
      </w:pPr>
    </w:p>
    <w:p w:rsidR="003E73C0" w:rsidRDefault="003E73C0">
      <w:pPr>
        <w:rPr>
          <w:lang w:val="bg-BG"/>
        </w:rPr>
      </w:pPr>
    </w:p>
    <w:p w:rsidR="003E73C0" w:rsidRDefault="003E73C0">
      <w:pPr>
        <w:rPr>
          <w:lang w:val="bg-BG"/>
        </w:rPr>
      </w:pPr>
    </w:p>
    <w:p w:rsidR="00882818" w:rsidRDefault="009223C7">
      <w:pPr>
        <w:rPr>
          <w:noProof/>
          <w:sz w:val="18"/>
        </w:rPr>
      </w:pP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</w:p>
    <w:p w:rsidR="000530F8" w:rsidRDefault="000530F8">
      <w:pPr>
        <w:rPr>
          <w:lang w:val="bg-BG"/>
        </w:rPr>
      </w:pPr>
    </w:p>
    <w:p w:rsidR="003E73C0" w:rsidRPr="00474ED1" w:rsidRDefault="003E73C0">
      <w:pPr>
        <w:pStyle w:val="Heading3"/>
        <w:rPr>
          <w:lang w:val="en-US"/>
        </w:rPr>
      </w:pPr>
      <w:r>
        <w:t>ДИПЛОМНО ЗАДАНИЕ</w:t>
      </w:r>
    </w:p>
    <w:p w:rsidR="001C1C40" w:rsidRPr="001C1C40" w:rsidRDefault="001C1C40" w:rsidP="001C1C40">
      <w:pPr>
        <w:rPr>
          <w:lang w:val="bg-BG"/>
        </w:rPr>
      </w:pPr>
    </w:p>
    <w:p w:rsidR="003E73C0" w:rsidRPr="00307D82" w:rsidRDefault="008E676E" w:rsidP="00882818">
      <w:pPr>
        <w:jc w:val="center"/>
        <w:rPr>
          <w:b/>
          <w:lang w:val="bg-BG"/>
        </w:rPr>
      </w:pPr>
      <w:r w:rsidRPr="00307D82">
        <w:rPr>
          <w:b/>
          <w:lang w:val="bg-BG"/>
        </w:rPr>
        <w:t>О</w:t>
      </w:r>
      <w:r w:rsidR="00882818" w:rsidRPr="00307D82">
        <w:rPr>
          <w:b/>
          <w:lang w:val="bg-BG"/>
        </w:rPr>
        <w:t xml:space="preserve">бразователна степен  </w:t>
      </w:r>
      <w:r w:rsidR="00266208" w:rsidRPr="00307D82">
        <w:rPr>
          <w:b/>
          <w:lang w:val="bg-BG"/>
        </w:rPr>
        <w:t>МАГИСТЪР</w:t>
      </w:r>
      <w:r w:rsidR="001C1C40" w:rsidRPr="00307D82">
        <w:rPr>
          <w:b/>
          <w:lang w:val="bg-BG"/>
        </w:rPr>
        <w:t xml:space="preserve"> по </w:t>
      </w:r>
      <w:r w:rsidR="001C1C40" w:rsidRPr="00307D82">
        <w:rPr>
          <w:b/>
          <w:caps/>
          <w:lang w:val="bg-BG"/>
        </w:rPr>
        <w:t>Компютърн</w:t>
      </w:r>
      <w:r w:rsidR="00CC1896">
        <w:rPr>
          <w:b/>
          <w:caps/>
          <w:lang w:val="bg-BG"/>
        </w:rPr>
        <w:t>о</w:t>
      </w:r>
      <w:r w:rsidR="001C1C40" w:rsidRPr="00307D82">
        <w:rPr>
          <w:b/>
          <w:caps/>
          <w:lang w:val="bg-BG"/>
        </w:rPr>
        <w:t xml:space="preserve"> </w:t>
      </w:r>
      <w:r w:rsidR="00CC1896">
        <w:rPr>
          <w:b/>
          <w:caps/>
          <w:lang w:val="bg-BG"/>
        </w:rPr>
        <w:t>и софтуерно инженерство</w:t>
      </w:r>
    </w:p>
    <w:p w:rsidR="00CB5F9A" w:rsidRPr="001C1C40" w:rsidRDefault="00CB5F9A">
      <w:pPr>
        <w:rPr>
          <w:lang w:val="bg-BG"/>
        </w:rPr>
      </w:pPr>
    </w:p>
    <w:tbl>
      <w:tblPr>
        <w:tblW w:w="10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260"/>
        <w:gridCol w:w="641"/>
        <w:gridCol w:w="1910"/>
        <w:gridCol w:w="3262"/>
      </w:tblGrid>
      <w:tr w:rsidR="00EF10C2" w:rsidRPr="00CC1896" w:rsidTr="00CC1896">
        <w:trPr>
          <w:trHeight w:hRule="exact" w:val="907"/>
        </w:trPr>
        <w:tc>
          <w:tcPr>
            <w:tcW w:w="10066" w:type="dxa"/>
            <w:gridSpan w:val="5"/>
            <w:tcBorders>
              <w:bottom w:val="nil"/>
            </w:tcBorders>
            <w:noWrap/>
            <w:tcMar>
              <w:top w:w="57" w:type="dxa"/>
              <w:bottom w:w="0" w:type="dxa"/>
            </w:tcMar>
          </w:tcPr>
          <w:p w:rsidR="00EF10C2" w:rsidRPr="00CC1896" w:rsidRDefault="00EF10C2" w:rsidP="00EF10C2">
            <w:pPr>
              <w:rPr>
                <w:b/>
                <w:lang w:val="bg-BG"/>
              </w:rPr>
            </w:pPr>
            <w:r w:rsidRPr="00CC1896">
              <w:rPr>
                <w:b/>
              </w:rPr>
              <w:t>Дипломант</w:t>
            </w:r>
            <w:proofErr w:type="gramStart"/>
            <w:r w:rsidRPr="00CC1896">
              <w:rPr>
                <w:b/>
              </w:rPr>
              <w:t>:</w:t>
            </w:r>
            <w:r w:rsidR="003F6044" w:rsidRPr="00CC1896">
              <w:rPr>
                <w:b/>
              </w:rPr>
              <w:t xml:space="preserve">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 xml:space="preserve"> ….  ,</w:t>
            </w:r>
            <w:proofErr w:type="gramEnd"/>
            <w:r w:rsidR="008162BE" w:rsidRPr="008162BE">
              <w:rPr>
                <w:noProof/>
                <w:lang w:val="en-US"/>
              </w:rPr>
              <w:t xml:space="preserve"> Фак. № 1213…., </w:t>
            </w:r>
            <w:r w:rsidRPr="00CC1896">
              <w:rPr>
                <w:lang w:val="en-US"/>
              </w:rPr>
              <w:fldChar w:fldCharType="end"/>
            </w:r>
          </w:p>
          <w:p w:rsidR="00EF10C2" w:rsidRPr="00CC1896" w:rsidRDefault="003F6044" w:rsidP="00EF10C2">
            <w:pPr>
              <w:rPr>
                <w:b/>
                <w:lang w:val="bg-BG"/>
              </w:rPr>
            </w:pPr>
            <w:r w:rsidRPr="00CC1896">
              <w:rPr>
                <w:lang w:val="bg-BG"/>
              </w:rPr>
              <w:t xml:space="preserve">                          </w:t>
            </w:r>
            <w:r w:rsidR="00EF10C2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CC1896">
              <w:rPr>
                <w:lang w:val="bg-BG"/>
              </w:rPr>
              <w:instrText xml:space="preserve"> </w:instrText>
            </w:r>
            <w:r w:rsidR="00EF10C2" w:rsidRPr="00CC1896">
              <w:rPr>
                <w:lang w:val="en-US"/>
              </w:rPr>
              <w:instrText>FORMTEXT</w:instrText>
            </w:r>
            <w:r w:rsidR="00EF10C2" w:rsidRPr="00CC1896">
              <w:rPr>
                <w:lang w:val="bg-BG"/>
              </w:rPr>
              <w:instrText xml:space="preserve"> </w:instrText>
            </w:r>
            <w:r w:rsidR="00EF10C2" w:rsidRPr="00CC1896">
              <w:rPr>
                <w:lang w:val="en-US"/>
              </w:rPr>
            </w:r>
            <w:r w:rsidR="00EF10C2"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 xml:space="preserve">дрес: </w:t>
            </w:r>
            <w:r w:rsidR="00EF10C2" w:rsidRPr="00CC1896">
              <w:rPr>
                <w:lang w:val="en-US"/>
              </w:rPr>
              <w:fldChar w:fldCharType="end"/>
            </w:r>
          </w:p>
          <w:p w:rsidR="00EF10C2" w:rsidRPr="00CC1896" w:rsidRDefault="003F6044" w:rsidP="00EF10C2">
            <w:pPr>
              <w:rPr>
                <w:b/>
                <w:lang w:val="bg-BG"/>
              </w:rPr>
            </w:pPr>
            <w:r w:rsidRPr="00CC1896">
              <w:rPr>
                <w:lang w:val="bg-BG"/>
              </w:rPr>
              <w:t xml:space="preserve">                          </w:t>
            </w:r>
            <w:r w:rsidR="00EF10C2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CC1896">
              <w:rPr>
                <w:lang w:val="bg-BG"/>
              </w:rPr>
              <w:instrText xml:space="preserve"> </w:instrText>
            </w:r>
            <w:r w:rsidR="00EF10C2" w:rsidRPr="00CC1896">
              <w:rPr>
                <w:lang w:val="fr-FR"/>
              </w:rPr>
              <w:instrText>FORMTEXT</w:instrText>
            </w:r>
            <w:r w:rsidR="00EF10C2" w:rsidRPr="00CC1896">
              <w:rPr>
                <w:lang w:val="bg-BG"/>
              </w:rPr>
              <w:instrText xml:space="preserve"> </w:instrText>
            </w:r>
            <w:r w:rsidR="00EF10C2" w:rsidRPr="00CC1896">
              <w:rPr>
                <w:lang w:val="en-US"/>
              </w:rPr>
            </w:r>
            <w:r w:rsidR="00EF10C2"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 xml:space="preserve">тел.   …, email </w:t>
            </w:r>
            <w:r w:rsidR="00EF10C2" w:rsidRPr="00CC1896">
              <w:rPr>
                <w:lang w:val="en-US"/>
              </w:rPr>
              <w:fldChar w:fldCharType="end"/>
            </w:r>
          </w:p>
          <w:p w:rsidR="00EF10C2" w:rsidRPr="00CC1896" w:rsidRDefault="00EF10C2" w:rsidP="00EF10C2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bottom w:val="single" w:sz="4" w:space="0" w:color="auto"/>
            </w:tcBorders>
            <w:noWrap/>
            <w:tcMar>
              <w:top w:w="0" w:type="dxa"/>
              <w:bottom w:w="0" w:type="dxa"/>
            </w:tcMar>
          </w:tcPr>
          <w:p w:rsidR="002658B7" w:rsidRPr="00CC1896" w:rsidRDefault="002658B7" w:rsidP="009A6F98">
            <w:pPr>
              <w:rPr>
                <w:sz w:val="20"/>
                <w:lang w:val="bg-BG"/>
              </w:rPr>
            </w:pPr>
            <w:r w:rsidRPr="00CC1896">
              <w:rPr>
                <w:b/>
                <w:sz w:val="20"/>
                <w:lang w:val="bg-BG"/>
              </w:rPr>
              <w:t>/Име, Презиме, Фамилия; Фак. №;  Домашен адрес; Телефон; Е-</w:t>
            </w:r>
            <w:r w:rsidRPr="00CC1896">
              <w:rPr>
                <w:b/>
                <w:sz w:val="20"/>
                <w:lang w:val="en-US"/>
              </w:rPr>
              <w:t>mail</w:t>
            </w:r>
            <w:r w:rsidRPr="00CC1896">
              <w:rPr>
                <w:b/>
                <w:sz w:val="20"/>
                <w:lang w:val="bg-BG"/>
              </w:rPr>
              <w:t>/</w:t>
            </w:r>
            <w:r w:rsidRPr="00CC1896">
              <w:rPr>
                <w:sz w:val="20"/>
                <w:lang w:val="bg-BG"/>
              </w:rPr>
              <w:t xml:space="preserve">                         </w:t>
            </w:r>
            <w:r w:rsidRPr="00CC1896">
              <w:rPr>
                <w:b/>
                <w:lang w:val="bg-BG"/>
              </w:rPr>
              <w:t>Подпис</w:t>
            </w:r>
            <w:r w:rsidRPr="00CC1896">
              <w:rPr>
                <w:lang w:val="bg-BG"/>
              </w:rPr>
              <w:t>: .....................</w:t>
            </w:r>
          </w:p>
          <w:p w:rsidR="002658B7" w:rsidRPr="00CC1896" w:rsidRDefault="002658B7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27"/>
        </w:trPr>
        <w:tc>
          <w:tcPr>
            <w:tcW w:w="1006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2658B7" w:rsidRPr="00CC1896" w:rsidRDefault="002658B7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851"/>
        </w:trPr>
        <w:tc>
          <w:tcPr>
            <w:tcW w:w="10066" w:type="dxa"/>
            <w:gridSpan w:val="5"/>
            <w:tcBorders>
              <w:bottom w:val="nil"/>
            </w:tcBorders>
            <w:tcMar>
              <w:top w:w="57" w:type="dxa"/>
            </w:tcMar>
          </w:tcPr>
          <w:p w:rsidR="002658B7" w:rsidRPr="00CC1896" w:rsidRDefault="002658B7" w:rsidP="009A6F98">
            <w:pPr>
              <w:pStyle w:val="Heading4"/>
              <w:rPr>
                <w:b w:val="0"/>
              </w:rPr>
            </w:pPr>
            <w:r>
              <w:t>Тема:</w:t>
            </w:r>
            <w:r w:rsidR="003F6044" w:rsidRPr="00F530CF">
              <w:t xml:space="preserve">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530CF"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F530CF"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2E3830">
            <w:pPr>
              <w:rPr>
                <w:b/>
                <w:sz w:val="28"/>
                <w:szCs w:val="28"/>
                <w:lang w:val="bg-BG"/>
              </w:rPr>
            </w:pPr>
            <w:r w:rsidRPr="00CC1896">
              <w:rPr>
                <w:b/>
                <w:sz w:val="22"/>
                <w:szCs w:val="22"/>
                <w:lang w:val="bg-BG"/>
              </w:rPr>
              <w:t xml:space="preserve"> </w:t>
            </w:r>
            <w:r w:rsidR="003F6044" w:rsidRPr="00CC1896">
              <w:rPr>
                <w:b/>
                <w:sz w:val="22"/>
                <w:szCs w:val="22"/>
                <w:lang w:val="bg-BG"/>
              </w:rPr>
              <w:t xml:space="preserve">       </w:t>
            </w:r>
            <w:r w:rsidR="003F6044" w:rsidRPr="00CC1896">
              <w:rPr>
                <w:b/>
                <w:lang w:val="bg-BG"/>
              </w:rPr>
              <w:t xml:space="preserve"> </w:t>
            </w:r>
            <w:r w:rsidR="00B26D07" w:rsidRPr="00CC1896">
              <w:rPr>
                <w:b/>
                <w:lang w:val="bg-BG"/>
              </w:rPr>
              <w:t xml:space="preserve"> </w:t>
            </w:r>
            <w:r w:rsidR="003F6044" w:rsidRPr="00CC1896">
              <w:rPr>
                <w:b/>
                <w:lang w:val="bg-BG"/>
              </w:rPr>
              <w:t xml:space="preserve">     </w:t>
            </w:r>
            <w:r w:rsidR="002658B7" w:rsidRPr="00CC1896">
              <w:rPr>
                <w:b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b/>
                <w:lang w:val="en-US"/>
              </w:rPr>
              <w:instrText xml:space="preserve"> FORMTEXT </w:instrText>
            </w:r>
            <w:r w:rsidR="002658B7" w:rsidRPr="00CC1896">
              <w:rPr>
                <w:b/>
                <w:lang w:val="en-US"/>
              </w:rPr>
            </w:r>
            <w:r w:rsidR="002658B7" w:rsidRPr="00CC1896">
              <w:rPr>
                <w:b/>
                <w:lang w:val="en-US"/>
              </w:rPr>
              <w:fldChar w:fldCharType="separate"/>
            </w:r>
            <w:r w:rsidR="008162BE" w:rsidRPr="008162BE">
              <w:rPr>
                <w:b/>
                <w:noProof/>
                <w:lang w:val="en-US"/>
              </w:rPr>
              <w:t>Напишете примерно заглавие</w:t>
            </w:r>
            <w:r w:rsidR="002658B7" w:rsidRPr="00CC1896">
              <w:rPr>
                <w:b/>
                <w:lang w:val="en-US"/>
              </w:rPr>
              <w:fldChar w:fldCharType="end"/>
            </w:r>
          </w:p>
          <w:p w:rsidR="002658B7" w:rsidRPr="00CC1896" w:rsidRDefault="002658B7">
            <w:pPr>
              <w:rPr>
                <w:b/>
                <w:lang w:val="bg-BG"/>
              </w:rPr>
            </w:pPr>
          </w:p>
          <w:p w:rsidR="002658B7" w:rsidRPr="00CC1896" w:rsidRDefault="002658B7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84"/>
        </w:trPr>
        <w:tc>
          <w:tcPr>
            <w:tcW w:w="489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2658B7" w:rsidRPr="00CC1896" w:rsidRDefault="002658B7" w:rsidP="00CC1896">
            <w:pPr>
              <w:jc w:val="center"/>
              <w:rPr>
                <w:lang w:val="bg-BG"/>
              </w:rPr>
            </w:pPr>
            <w:r w:rsidRPr="00CC1896">
              <w:rPr>
                <w:b/>
                <w:lang w:val="bg-BG"/>
              </w:rPr>
              <w:t>Дата на задаване</w:t>
            </w:r>
            <w:r w:rsidRPr="00CC1896">
              <w:rPr>
                <w:lang w:val="bg-BG"/>
              </w:rPr>
              <w:t xml:space="preserve">: </w:t>
            </w:r>
            <w:r w:rsidR="003F6044" w:rsidRPr="00CC1896">
              <w:rPr>
                <w:lang w:val="en-US"/>
              </w:rPr>
              <w:t xml:space="preserve"> </w:t>
            </w:r>
            <w:r w:rsidR="00877785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877785" w:rsidRPr="00CC1896">
              <w:rPr>
                <w:lang w:val="en-US"/>
              </w:rPr>
              <w:instrText xml:space="preserve"> FORMTEXT </w:instrText>
            </w:r>
            <w:r w:rsidR="00877785" w:rsidRPr="00CC1896">
              <w:rPr>
                <w:lang w:val="en-US"/>
              </w:rPr>
            </w:r>
            <w:r w:rsidR="00877785"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877785" w:rsidRPr="00CC1896">
              <w:rPr>
                <w:lang w:val="en-US"/>
              </w:rPr>
              <w:fldChar w:fldCharType="end"/>
            </w:r>
            <w:bookmarkEnd w:id="0"/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58B7" w:rsidRPr="00CC1896" w:rsidRDefault="002658B7" w:rsidP="00CC1896">
            <w:pPr>
              <w:jc w:val="center"/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Крайна дата за защита: </w:t>
            </w:r>
            <w:r w:rsidR="003F6044" w:rsidRPr="00CC1896">
              <w:rPr>
                <w:b/>
                <w:lang w:val="bg-BG"/>
              </w:rPr>
              <w:t xml:space="preserve">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CC1896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2658B7" w:rsidP="009A6F9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2658B7" w:rsidP="009A6F98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119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Pr="00CC1896" w:rsidRDefault="002658B7" w:rsidP="008867D8">
            <w:pPr>
              <w:pStyle w:val="Heading4"/>
              <w:rPr>
                <w:lang w:val="en-US"/>
              </w:rPr>
            </w:pPr>
            <w:r>
              <w:t xml:space="preserve">Изходна постановка: </w:t>
            </w:r>
          </w:p>
          <w:p w:rsidR="002658B7" w:rsidRPr="00CC1896" w:rsidRDefault="003F6044" w:rsidP="009A6F98">
            <w:pPr>
              <w:rPr>
                <w:lang w:val="bg-BG"/>
              </w:rPr>
            </w:pPr>
            <w:r w:rsidRPr="00CC1896">
              <w:rPr>
                <w:lang w:val="en-US"/>
              </w:rPr>
              <w:t xml:space="preserve">       </w:t>
            </w:r>
            <w:r w:rsidR="002658B7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lang w:val="en-US"/>
              </w:rPr>
              <w:instrText xml:space="preserve"> FORMTEXT </w:instrText>
            </w:r>
            <w:r w:rsidR="002658B7" w:rsidRPr="00CC1896">
              <w:rPr>
                <w:lang w:val="en-US"/>
              </w:rPr>
            </w:r>
            <w:r w:rsidR="002658B7"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>и</w:t>
            </w:r>
            <w:r w:rsidR="008162BE">
              <w:rPr>
                <w:noProof/>
                <w:lang w:val="bg-BG"/>
              </w:rPr>
              <w:t>з</w:t>
            </w:r>
            <w:r w:rsidR="008162BE" w:rsidRPr="008162BE">
              <w:rPr>
                <w:noProof/>
                <w:lang w:val="en-US"/>
              </w:rPr>
              <w:t>редете технологиите, които ще позлвате</w:t>
            </w:r>
            <w:r w:rsidR="002658B7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9A6F98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 </w:t>
            </w:r>
            <w:r w:rsidR="002658B7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  <w:instrText>FORMTEXT</w:instrText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</w:r>
            <w:r w:rsidR="002658B7"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2658B7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9A6F98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CC1896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2658B7" w:rsidP="008867D8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2608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Default="002658B7" w:rsidP="008867D8">
            <w:pPr>
              <w:pStyle w:val="Heading4"/>
            </w:pPr>
            <w:r>
              <w:t>Съдържание на обяснителната записка:</w:t>
            </w:r>
          </w:p>
          <w:p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2658B7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  <w:instrText>FORMTEXT</w:instrText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</w:r>
            <w:r w:rsidR="002658B7"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>1. Анализ на подобни системи. Цели и задачи.</w:t>
            </w:r>
            <w:r w:rsidR="002658B7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>2. Обзор на използваните технологии.</w:t>
            </w:r>
            <w:r w:rsidR="000C0574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>3. Проектиране на системата.</w:t>
            </w:r>
            <w:r w:rsidR="000C0574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>4. Програмна реализация.</w:t>
            </w:r>
            <w:r w:rsidR="000C0574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>5. Ръководство на потребителя.</w:t>
            </w:r>
            <w:r w:rsidR="000C0574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0C0574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0C0574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en-US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en-US"/>
              </w:rPr>
              <w:instrText xml:space="preserve"> FORMTEXT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0C0574" w:rsidRPr="00CC1896">
              <w:rPr>
                <w:lang w:val="en-US"/>
              </w:rPr>
              <w:fldChar w:fldCharType="end"/>
            </w:r>
          </w:p>
        </w:tc>
      </w:tr>
      <w:tr w:rsidR="002658B7" w:rsidRPr="009A6F98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2658B7" w:rsidP="008867D8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85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bottom w:w="57" w:type="dxa"/>
            </w:tcMar>
          </w:tcPr>
          <w:p w:rsidR="002658B7" w:rsidRDefault="002658B7" w:rsidP="008867D8">
            <w:pPr>
              <w:pStyle w:val="Heading4"/>
            </w:pPr>
            <w:r>
              <w:t xml:space="preserve">Експериментална част: </w:t>
            </w:r>
          </w:p>
          <w:p w:rsidR="002658B7" w:rsidRPr="00CC1896" w:rsidRDefault="003F6044" w:rsidP="008867D8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2658B7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  <w:instrText>FORMTEXT</w:instrText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</w:r>
            <w:r w:rsidR="002658B7"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>Програмен код, CD</w:t>
            </w:r>
            <w:r w:rsidR="002658B7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8867D8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2658B7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lang w:val="en-US"/>
              </w:rPr>
              <w:instrText xml:space="preserve"> FORMTEXT </w:instrText>
            </w:r>
            <w:r w:rsidR="002658B7" w:rsidRPr="00CC1896">
              <w:rPr>
                <w:lang w:val="en-US"/>
              </w:rPr>
            </w:r>
            <w:r w:rsidR="002658B7"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2658B7" w:rsidRPr="00CC1896">
              <w:rPr>
                <w:lang w:val="en-US"/>
              </w:rPr>
              <w:fldChar w:fldCharType="end"/>
            </w:r>
          </w:p>
        </w:tc>
      </w:tr>
      <w:tr w:rsidR="002658B7" w:rsidRPr="009A6F98" w:rsidTr="00CC1896">
        <w:trPr>
          <w:trHeight w:hRule="exact" w:val="408"/>
        </w:trPr>
        <w:tc>
          <w:tcPr>
            <w:tcW w:w="4894" w:type="dxa"/>
            <w:gridSpan w:val="3"/>
            <w:tcBorders>
              <w:left w:val="nil"/>
              <w:bottom w:val="nil"/>
              <w:right w:val="nil"/>
            </w:tcBorders>
          </w:tcPr>
          <w:p w:rsidR="002658B7" w:rsidRPr="00CC1896" w:rsidRDefault="002658B7" w:rsidP="003D630D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</w:t>
            </w:r>
          </w:p>
        </w:tc>
        <w:tc>
          <w:tcPr>
            <w:tcW w:w="5172" w:type="dxa"/>
            <w:gridSpan w:val="2"/>
            <w:tcBorders>
              <w:left w:val="nil"/>
              <w:bottom w:val="nil"/>
              <w:right w:val="nil"/>
            </w:tcBorders>
          </w:tcPr>
          <w:p w:rsidR="002658B7" w:rsidRPr="00CC1896" w:rsidRDefault="002658B7" w:rsidP="003D630D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2658B7" w:rsidP="003D630D">
            <w:pPr>
              <w:rPr>
                <w:lang w:val="bg-BG"/>
              </w:rPr>
            </w:pPr>
            <w:r w:rsidRPr="00CC1896">
              <w:rPr>
                <w:b/>
                <w:lang w:val="bg-BG"/>
              </w:rPr>
              <w:t xml:space="preserve">Консултант: </w:t>
            </w:r>
            <w:r w:rsidR="00BE6969" w:rsidRPr="00CC1896">
              <w:rPr>
                <w:lang w:val="bg-BG"/>
              </w:rPr>
              <w:t>........................................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BE6969" w:rsidP="003D630D">
            <w:pPr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Научен ръководител: </w:t>
            </w:r>
            <w:r w:rsidRPr="00CC1896">
              <w:rPr>
                <w:lang w:val="bg-BG"/>
              </w:rPr>
              <w:t>.........................................</w:t>
            </w:r>
          </w:p>
        </w:tc>
      </w:tr>
      <w:tr w:rsidR="002658B7" w:rsidRPr="00CC1896" w:rsidTr="00CC1896">
        <w:trPr>
          <w:trHeight w:hRule="exact" w:val="36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2658B7" w:rsidP="00CC1896">
            <w:pPr>
              <w:jc w:val="center"/>
              <w:rPr>
                <w:lang w:val="bg-B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BE6969" w:rsidP="00CC1896">
            <w:pPr>
              <w:jc w:val="center"/>
              <w:rPr>
                <w:lang w:val="bg-BG"/>
              </w:rPr>
            </w:pPr>
            <w:r w:rsidRPr="00CC1896">
              <w:rPr>
                <w:lang w:val="bg-BG"/>
              </w:rPr>
              <w:t xml:space="preserve">  /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Pr="00CC1896">
              <w:rPr>
                <w:lang w:val="en-US"/>
              </w:rPr>
              <w:fldChar w:fldCharType="end"/>
            </w:r>
            <w:r w:rsidRPr="00CC1896">
              <w:rPr>
                <w:lang w:val="bg-BG"/>
              </w:rPr>
              <w:t xml:space="preserve"> /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2658B7" w:rsidP="00CC1896">
            <w:pPr>
              <w:jc w:val="center"/>
              <w:rPr>
                <w:lang w:val="bg-BG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2658B7" w:rsidP="008162BE">
            <w:pPr>
              <w:jc w:val="center"/>
              <w:rPr>
                <w:lang w:val="bg-BG"/>
              </w:rPr>
            </w:pPr>
            <w:r w:rsidRPr="00CC1896">
              <w:rPr>
                <w:lang w:val="bg-BG"/>
              </w:rPr>
              <w:t xml:space="preserve">/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>л. ас. д-р Антония Ташева</w:t>
            </w:r>
            <w:bookmarkStart w:id="1" w:name="_GoBack"/>
            <w:bookmarkEnd w:id="1"/>
            <w:r w:rsidRPr="00CC1896">
              <w:rPr>
                <w:lang w:val="en-US"/>
              </w:rPr>
              <w:fldChar w:fldCharType="end"/>
            </w:r>
            <w:r w:rsidRPr="00CC1896">
              <w:rPr>
                <w:lang w:val="bg-BG"/>
              </w:rPr>
              <w:t xml:space="preserve"> /</w:t>
            </w:r>
          </w:p>
        </w:tc>
      </w:tr>
      <w:tr w:rsidR="002658B7" w:rsidRPr="00CC1896" w:rsidTr="00CC1896">
        <w:trPr>
          <w:trHeight w:hRule="exact" w:val="198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2658B7" w:rsidP="002658B7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2658B7" w:rsidP="003D630D">
            <w:pPr>
              <w:rPr>
                <w:lang w:val="bg-BG"/>
              </w:rPr>
            </w:pPr>
          </w:p>
        </w:tc>
      </w:tr>
      <w:tr w:rsidR="00051AC7" w:rsidRPr="00CC1896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CC1896" w:rsidRDefault="00051AC7" w:rsidP="00CC1896">
            <w:pPr>
              <w:jc w:val="center"/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                                     Ръководител катедра “Компютърни системи”: </w:t>
            </w:r>
            <w:r w:rsidRPr="00CC1896">
              <w:rPr>
                <w:lang w:val="bg-BG"/>
              </w:rPr>
              <w:t>.........................................</w:t>
            </w:r>
          </w:p>
        </w:tc>
      </w:tr>
      <w:tr w:rsidR="00051AC7" w:rsidRPr="00375264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CC1896" w:rsidRDefault="00051AC7" w:rsidP="00051AC7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                                                                                                                      </w:t>
            </w:r>
            <w:r w:rsidRPr="00CC1896">
              <w:rPr>
                <w:b/>
                <w:lang w:val="bg-BG"/>
              </w:rPr>
              <w:t>/</w:t>
            </w:r>
            <w:r w:rsidR="00375264">
              <w:rPr>
                <w:lang w:val="bg-BG"/>
              </w:rPr>
              <w:t>доц</w:t>
            </w:r>
            <w:r w:rsidRPr="00CC1896">
              <w:rPr>
                <w:lang w:val="bg-BG"/>
              </w:rPr>
              <w:t xml:space="preserve">. д-р </w:t>
            </w:r>
            <w:r w:rsidR="00375264">
              <w:rPr>
                <w:lang w:val="bg-BG"/>
              </w:rPr>
              <w:t>М</w:t>
            </w:r>
            <w:r w:rsidRPr="00CC1896">
              <w:rPr>
                <w:lang w:val="bg-BG"/>
              </w:rPr>
              <w:t xml:space="preserve">. </w:t>
            </w:r>
            <w:r w:rsidR="00375264">
              <w:rPr>
                <w:lang w:val="bg-BG"/>
              </w:rPr>
              <w:t>Лазарова</w:t>
            </w:r>
            <w:r w:rsidRPr="00CC1896">
              <w:rPr>
                <w:b/>
                <w:lang w:val="bg-BG"/>
              </w:rPr>
              <w:t>/</w:t>
            </w:r>
          </w:p>
          <w:p w:rsidR="00051AC7" w:rsidRPr="00CC1896" w:rsidRDefault="00051AC7">
            <w:pPr>
              <w:rPr>
                <w:lang w:val="bg-BG"/>
              </w:rPr>
            </w:pPr>
          </w:p>
        </w:tc>
      </w:tr>
    </w:tbl>
    <w:p w:rsidR="003E73C0" w:rsidRPr="001C1C40" w:rsidRDefault="003E73C0">
      <w:pPr>
        <w:rPr>
          <w:lang w:val="bg-BG"/>
        </w:rPr>
      </w:pPr>
    </w:p>
    <w:sectPr w:rsidR="003E73C0" w:rsidRPr="001C1C40" w:rsidSect="00731F8E">
      <w:pgSz w:w="11906" w:h="16838"/>
      <w:pgMar w:top="794" w:right="907" w:bottom="79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04481"/>
    <w:multiLevelType w:val="hybridMultilevel"/>
    <w:tmpl w:val="9FB6AA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NV4eF7ybvAVNiGvVxUjDtn4QtIgWunBv+lK/X3lpirolDMYN7kLPoQbWa0ON1nNcCB6k2gkT6bTm0X1Mylb1ZQ==" w:salt="z5hUnqxZ/VXilgj5c7ZT+Q==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BE"/>
    <w:rsid w:val="000200B2"/>
    <w:rsid w:val="000303C3"/>
    <w:rsid w:val="00032B15"/>
    <w:rsid w:val="00051AC7"/>
    <w:rsid w:val="000530F8"/>
    <w:rsid w:val="000C0574"/>
    <w:rsid w:val="000F3C9C"/>
    <w:rsid w:val="00101C98"/>
    <w:rsid w:val="001402FB"/>
    <w:rsid w:val="001C1C40"/>
    <w:rsid w:val="001C361C"/>
    <w:rsid w:val="001F6CC8"/>
    <w:rsid w:val="002165DA"/>
    <w:rsid w:val="00236771"/>
    <w:rsid w:val="002405C0"/>
    <w:rsid w:val="002658B7"/>
    <w:rsid w:val="00266208"/>
    <w:rsid w:val="00274DDC"/>
    <w:rsid w:val="002E3830"/>
    <w:rsid w:val="00307D82"/>
    <w:rsid w:val="00375264"/>
    <w:rsid w:val="003D630D"/>
    <w:rsid w:val="003E73C0"/>
    <w:rsid w:val="003F6044"/>
    <w:rsid w:val="00454913"/>
    <w:rsid w:val="00474ED1"/>
    <w:rsid w:val="0048490B"/>
    <w:rsid w:val="004F2D1C"/>
    <w:rsid w:val="005119CA"/>
    <w:rsid w:val="005C2A4B"/>
    <w:rsid w:val="005C3CF5"/>
    <w:rsid w:val="00616A6D"/>
    <w:rsid w:val="006D64B0"/>
    <w:rsid w:val="00731F8E"/>
    <w:rsid w:val="00756DFD"/>
    <w:rsid w:val="0077307F"/>
    <w:rsid w:val="008162BE"/>
    <w:rsid w:val="00877785"/>
    <w:rsid w:val="00882818"/>
    <w:rsid w:val="008867D8"/>
    <w:rsid w:val="008E676E"/>
    <w:rsid w:val="0090269C"/>
    <w:rsid w:val="009223C7"/>
    <w:rsid w:val="00987C34"/>
    <w:rsid w:val="009A6F98"/>
    <w:rsid w:val="009E37E3"/>
    <w:rsid w:val="00A13489"/>
    <w:rsid w:val="00A146F9"/>
    <w:rsid w:val="00A401DD"/>
    <w:rsid w:val="00AB6E0D"/>
    <w:rsid w:val="00B26D07"/>
    <w:rsid w:val="00B94B42"/>
    <w:rsid w:val="00BE6969"/>
    <w:rsid w:val="00C43C18"/>
    <w:rsid w:val="00C52675"/>
    <w:rsid w:val="00C52B96"/>
    <w:rsid w:val="00C531EE"/>
    <w:rsid w:val="00CB5F9A"/>
    <w:rsid w:val="00CC1896"/>
    <w:rsid w:val="00CD7CA1"/>
    <w:rsid w:val="00D26C48"/>
    <w:rsid w:val="00DA0785"/>
    <w:rsid w:val="00DC7E27"/>
    <w:rsid w:val="00E22722"/>
    <w:rsid w:val="00E80534"/>
    <w:rsid w:val="00ED0190"/>
    <w:rsid w:val="00EF10C2"/>
    <w:rsid w:val="00F5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6D913-AD4B-41D8-83B2-7A90BFE6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8"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31F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5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i\AppData\Local\Temp\dipl_zadanie_MagK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dipl_zadanie_MagKSI.dotx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Дипломно задание - магистър</vt:lpstr>
    </vt:vector>
  </TitlesOfParts>
  <Company>ssss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 задание - магистър</dc:title>
  <dc:subject>кат. КС, ФКСУ</dc:subject>
  <dc:creator>Toni</dc:creator>
  <cp:keywords/>
  <cp:lastModifiedBy>Toni</cp:lastModifiedBy>
  <cp:revision>1</cp:revision>
  <cp:lastPrinted>2008-02-12T10:58:00Z</cp:lastPrinted>
  <dcterms:created xsi:type="dcterms:W3CDTF">2016-01-19T09:50:00Z</dcterms:created>
  <dcterms:modified xsi:type="dcterms:W3CDTF">2016-01-19T09:52:00Z</dcterms:modified>
</cp:coreProperties>
</file>